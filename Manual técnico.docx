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noProof/>
          <w:lang w:val="es-GT"/>
        </w:rPr>
        <w:id w:val="-1724750495"/>
        <w:docPartObj>
          <w:docPartGallery w:val="Cover Pages"/>
          <w:docPartUnique/>
        </w:docPartObj>
      </w:sdtPr>
      <w:sdtEndPr/>
      <w:sdtContent>
        <w:p w14:paraId="34F11877" w14:textId="77777777" w:rsidR="004E23A6" w:rsidRPr="00375E3C" w:rsidRDefault="00B116DC">
          <w:pPr>
            <w:rPr>
              <w:noProof/>
              <w:lang w:val="es-GT"/>
            </w:rPr>
          </w:pPr>
          <w:r w:rsidRPr="00375E3C">
            <w:rPr>
              <w:noProof/>
              <w:lang w:val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9F2533" wp14:editId="1C62E195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9DCF87" w14:textId="3CFA2C51" w:rsidR="00B116DC" w:rsidRDefault="00DD01A6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B410EB9C4873436D9F8971DEC7FA472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16DC" w:rsidRPr="00375E3C">
                                      <w:t>Manual técnico</w:t>
                                    </w:r>
                                  </w:sdtContent>
                                </w:sdt>
                              </w:p>
                              <w:p w14:paraId="4E2F6B2C" w14:textId="719CCC10" w:rsidR="00B116DC" w:rsidRDefault="00DD01A6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D4A8E2BB97EC4F8E966175077F0E1F84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116DC">
                                      <w:t>AUGUS</w:t>
                                    </w:r>
                                  </w:sdtContent>
                                </w:sdt>
                              </w:p>
                              <w:p w14:paraId="0C2F5E04" w14:textId="66A92FF3" w:rsidR="00B116DC" w:rsidRDefault="00B116DC">
                                <w:pPr>
                                  <w:pStyle w:val="Abstr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489F25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14:paraId="719DCF87" w14:textId="3CFA2C51" w:rsidR="00B116DC" w:rsidRDefault="00DD01A6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B410EB9C4873436D9F8971DEC7FA472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116DC" w:rsidRPr="00375E3C">
                                <w:t>Manual técnico</w:t>
                              </w:r>
                            </w:sdtContent>
                          </w:sdt>
                        </w:p>
                        <w:p w14:paraId="4E2F6B2C" w14:textId="719CCC10" w:rsidR="00B116DC" w:rsidRDefault="00DD01A6">
                          <w:pPr>
                            <w:pStyle w:val="Subtitle"/>
                          </w:pP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D4A8E2BB97EC4F8E966175077F0E1F8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116DC">
                                <w:t>AUGUS</w:t>
                              </w:r>
                            </w:sdtContent>
                          </w:sdt>
                        </w:p>
                        <w:p w14:paraId="0C2F5E04" w14:textId="66A92FF3" w:rsidR="00B116DC" w:rsidRDefault="00B116DC">
                          <w:pPr>
                            <w:pStyle w:val="Abstract"/>
                          </w:pP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375E3C">
            <w:rPr>
              <w:rFonts w:asciiTheme="majorHAnsi" w:eastAsiaTheme="majorEastAsia" w:hAnsiTheme="majorHAnsi" w:cstheme="majorBidi"/>
              <w:noProof/>
              <w:sz w:val="76"/>
              <w:szCs w:val="72"/>
              <w:lang w:val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1874D29E" wp14:editId="54C0C7CC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kern w:val="20"/>
                                  </w:rPr>
                                  <w:alias w:val="Company"/>
                                  <w:tag w:val=""/>
                                  <w:id w:val="-1516756383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127C964D" w14:textId="2BF0A328" w:rsidR="00B116DC" w:rsidRDefault="00B116DC">
                                    <w:pPr>
                                      <w:pStyle w:val="NoSpacing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rPr>
                                        <w:kern w:val="20"/>
                                      </w:rPr>
                                      <w:t>Orlando Batres Chinchilla - 201212734</w:t>
                                    </w:r>
                                  </w:p>
                                </w:sdtContent>
                              </w:sdt>
                              <w:p w14:paraId="509ECB68" w14:textId="61577B2D" w:rsidR="00B116DC" w:rsidRDefault="00DD01A6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Street Address"/>
                                    <w:tag w:val="Street Address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roofErr w:type="spellStart"/>
                                    <w:r w:rsidR="00B116DC">
                                      <w:t>Compiladores</w:t>
                                    </w:r>
                                    <w:proofErr w:type="spellEnd"/>
                                    <w:r w:rsidR="00B116DC">
                                      <w:t xml:space="preserve"> 2</w:t>
                                    </w:r>
                                  </w:sdtContent>
                                </w:sdt>
                              </w:p>
                              <w:p w14:paraId="430F8DEC" w14:textId="77777777" w:rsidR="00B116DC" w:rsidRDefault="00B116D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1874D29E"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kern w:val="20"/>
                            </w:rPr>
                            <w:alias w:val="Company"/>
                            <w:tag w:val=""/>
                            <w:id w:val="-1516756383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127C964D" w14:textId="2BF0A328" w:rsidR="00B116DC" w:rsidRDefault="00B116DC">
                              <w:pPr>
                                <w:pStyle w:val="NoSpacing"/>
                                <w:rPr>
                                  <w:kern w:val="20"/>
                                </w:rPr>
                              </w:pPr>
                              <w:r>
                                <w:rPr>
                                  <w:kern w:val="20"/>
                                </w:rPr>
                                <w:t>Orlando Batres Chinchilla - 201212734</w:t>
                              </w:r>
                            </w:p>
                          </w:sdtContent>
                        </w:sdt>
                        <w:p w14:paraId="509ECB68" w14:textId="61577B2D" w:rsidR="00B116DC" w:rsidRDefault="00DD01A6">
                          <w:pPr>
                            <w:pStyle w:val="NoSpacing"/>
                          </w:pPr>
                          <w:sdt>
                            <w:sdtPr>
                              <w:alias w:val="Street Address"/>
                              <w:tag w:val="Street Address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roofErr w:type="spellStart"/>
                              <w:r w:rsidR="00B116DC">
                                <w:t>Compiladores</w:t>
                              </w:r>
                              <w:proofErr w:type="spellEnd"/>
                              <w:r w:rsidR="00B116DC">
                                <w:t xml:space="preserve"> 2</w:t>
                              </w:r>
                            </w:sdtContent>
                          </w:sdt>
                        </w:p>
                        <w:p w14:paraId="430F8DEC" w14:textId="77777777" w:rsidR="00B116DC" w:rsidRDefault="00B116DC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375E3C">
            <w:rPr>
              <w:noProof/>
              <w:lang w:val="es-GT"/>
            </w:rPr>
            <w:br w:type="page"/>
          </w:r>
        </w:p>
      </w:sdtContent>
    </w:sdt>
    <w:sdt>
      <w:sdtPr>
        <w:id w:val="-709889468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41BA0F3E" w14:textId="23C9F35B" w:rsidR="0014618B" w:rsidRDefault="0014618B">
          <w:pPr>
            <w:pStyle w:val="TOCHeading"/>
          </w:pPr>
          <w:proofErr w:type="spellStart"/>
          <w:r>
            <w:t>Contenido</w:t>
          </w:r>
          <w:proofErr w:type="spellEnd"/>
        </w:p>
        <w:p w14:paraId="65172D95" w14:textId="6FD95DA2" w:rsidR="0014618B" w:rsidRDefault="0014618B">
          <w:pPr>
            <w:pStyle w:val="TOC1"/>
            <w:rPr>
              <w:rFonts w:eastAsiaTheme="minorEastAsia"/>
              <w:color w:val="auto"/>
              <w:kern w:val="0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8705" w:history="1">
            <w:r w:rsidRPr="005E7F22">
              <w:rPr>
                <w:rStyle w:val="Hyperlink"/>
                <w:lang w:val="es-GT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_Toc44668705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15A5E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53CA0BE" w14:textId="13BC0E82" w:rsidR="0014618B" w:rsidRDefault="0014618B">
          <w:pPr>
            <w:pStyle w:val="TOC1"/>
            <w:rPr>
              <w:rFonts w:eastAsiaTheme="minorEastAsia"/>
              <w:color w:val="auto"/>
              <w:kern w:val="0"/>
              <w:szCs w:val="22"/>
              <w:lang w:val="es-ES" w:eastAsia="es-ES"/>
            </w:rPr>
          </w:pPr>
          <w:hyperlink w:anchor="_Toc44668706" w:history="1">
            <w:r w:rsidRPr="005E7F22">
              <w:rPr>
                <w:rStyle w:val="Hyperlink"/>
                <w:lang w:val="es-GT"/>
              </w:rPr>
              <w:t>Objetivos del sistema AUGUS 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_Toc44668706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15A5E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1EF7D47" w14:textId="059508F4" w:rsidR="0014618B" w:rsidRDefault="0014618B">
          <w:pPr>
            <w:pStyle w:val="TOC1"/>
            <w:rPr>
              <w:rFonts w:eastAsiaTheme="minorEastAsia"/>
              <w:color w:val="auto"/>
              <w:kern w:val="0"/>
              <w:szCs w:val="22"/>
              <w:lang w:val="es-ES" w:eastAsia="es-ES"/>
            </w:rPr>
          </w:pPr>
          <w:hyperlink w:anchor="_Toc44668707" w:history="1">
            <w:r w:rsidRPr="005E7F22">
              <w:rPr>
                <w:rStyle w:val="Hyperlink"/>
                <w:lang w:val="es-GT"/>
              </w:rPr>
              <w:t>Contenido técnico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_Toc44668707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15A5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A5E7FC" w14:textId="2AC9C5CA" w:rsidR="0014618B" w:rsidRDefault="0014618B">
          <w:pPr>
            <w:pStyle w:val="TOC2"/>
            <w:tabs>
              <w:tab w:val="right" w:leader="dot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s-ES" w:eastAsia="es-ES"/>
            </w:rPr>
          </w:pPr>
          <w:hyperlink w:anchor="_Toc44668708" w:history="1">
            <w:r w:rsidRPr="005E7F22">
              <w:rPr>
                <w:rStyle w:val="Hyperlink"/>
                <w:noProof/>
                <w:lang w:val="es-GT"/>
              </w:rPr>
              <w:t>ESPECIFICACIONES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A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6432" w14:textId="69D770A5" w:rsidR="0014618B" w:rsidRDefault="0014618B">
          <w:pPr>
            <w:pStyle w:val="TOC2"/>
            <w:tabs>
              <w:tab w:val="right" w:leader="dot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s-ES" w:eastAsia="es-ES"/>
            </w:rPr>
          </w:pPr>
          <w:hyperlink w:anchor="_Toc44668709" w:history="1">
            <w:r w:rsidRPr="005E7F22">
              <w:rPr>
                <w:rStyle w:val="Hyperlink"/>
                <w:noProof/>
                <w:lang w:val="es-ES"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A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DAE1B" w14:textId="468ADE06" w:rsidR="0014618B" w:rsidRDefault="0014618B">
          <w:pPr>
            <w:pStyle w:val="TOC2"/>
            <w:tabs>
              <w:tab w:val="right" w:leader="dot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s-ES" w:eastAsia="es-ES"/>
            </w:rPr>
          </w:pPr>
          <w:hyperlink w:anchor="_Toc44668710" w:history="1">
            <w:r w:rsidRPr="005E7F22">
              <w:rPr>
                <w:rStyle w:val="Hyperlink"/>
                <w:noProof/>
                <w:lang w:val="es-GT"/>
              </w:rPr>
              <w:t>FLUJO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A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F069" w14:textId="028955DE" w:rsidR="0014618B" w:rsidRDefault="0014618B">
          <w:pPr>
            <w:pStyle w:val="TOC2"/>
            <w:tabs>
              <w:tab w:val="right" w:leader="dot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s-ES" w:eastAsia="es-ES"/>
            </w:rPr>
          </w:pPr>
          <w:hyperlink w:anchor="_Toc44668711" w:history="1">
            <w:r w:rsidRPr="005E7F22">
              <w:rPr>
                <w:rStyle w:val="Hyperlink"/>
                <w:noProof/>
                <w:lang w:val="es-GT"/>
              </w:rPr>
              <w:t>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A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EB99" w14:textId="17B3EEA0" w:rsidR="0014618B" w:rsidRDefault="0014618B">
          <w:pPr>
            <w:pStyle w:val="TOC1"/>
            <w:rPr>
              <w:rFonts w:eastAsiaTheme="minorEastAsia"/>
              <w:color w:val="auto"/>
              <w:kern w:val="0"/>
              <w:szCs w:val="22"/>
              <w:lang w:val="es-ES" w:eastAsia="es-ES"/>
            </w:rPr>
          </w:pPr>
          <w:hyperlink w:anchor="_Toc44668712" w:history="1">
            <w:r w:rsidRPr="005E7F22">
              <w:rPr>
                <w:rStyle w:val="Hyperlink"/>
                <w:lang w:val="es-ES" w:eastAsia="es-ES"/>
              </w:rPr>
              <w:t>DEFINICIONES DIRIGIDAS POR LA SINTAXIS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_Toc44668712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15A5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9E254C" w14:textId="6EC7551D" w:rsidR="0014618B" w:rsidRDefault="0014618B">
          <w:pPr>
            <w:pStyle w:val="TOC2"/>
            <w:tabs>
              <w:tab w:val="right" w:leader="dot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s-ES" w:eastAsia="es-ES"/>
            </w:rPr>
          </w:pPr>
          <w:hyperlink w:anchor="_Toc44668713" w:history="1">
            <w:r w:rsidRPr="005E7F22">
              <w:rPr>
                <w:rStyle w:val="Hyperlink"/>
                <w:noProof/>
                <w:lang w:val="es-ES" w:eastAsia="es-ES"/>
              </w:rPr>
              <w:t>Gramatica ascendente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A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90C5" w14:textId="39ECFB27" w:rsidR="0014618B" w:rsidRDefault="0014618B">
          <w:r>
            <w:rPr>
              <w:b/>
              <w:bCs/>
              <w:noProof/>
            </w:rPr>
            <w:fldChar w:fldCharType="end"/>
          </w:r>
        </w:p>
      </w:sdtContent>
    </w:sdt>
    <w:p w14:paraId="0DAC5F81" w14:textId="77777777" w:rsidR="004E23A6" w:rsidRPr="00375E3C" w:rsidRDefault="004E23A6">
      <w:pPr>
        <w:rPr>
          <w:lang w:val="es-GT"/>
        </w:rPr>
        <w:sectPr w:rsidR="004E23A6" w:rsidRPr="00375E3C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090C453F" w14:textId="302A48F7" w:rsidR="00D00DB8" w:rsidRDefault="00D00DB8" w:rsidP="00D00DB8">
      <w:pPr>
        <w:pStyle w:val="Heading1"/>
        <w:rPr>
          <w:lang w:val="es-GT"/>
        </w:rPr>
      </w:pPr>
      <w:bookmarkStart w:id="0" w:name="_Toc44668705"/>
      <w:r>
        <w:rPr>
          <w:lang w:val="es-GT"/>
        </w:rPr>
        <w:lastRenderedPageBreak/>
        <w:t>Introducción</w:t>
      </w:r>
      <w:bookmarkEnd w:id="0"/>
      <w:r>
        <w:rPr>
          <w:lang w:val="es-GT"/>
        </w:rPr>
        <w:t xml:space="preserve"> </w:t>
      </w:r>
    </w:p>
    <w:p w14:paraId="613DE918" w14:textId="7C75DD60" w:rsidR="00D00DB8" w:rsidRDefault="00D00DB8" w:rsidP="00D00DB8">
      <w:pPr>
        <w:jc w:val="both"/>
        <w:rPr>
          <w:lang w:val="es-GT"/>
        </w:rPr>
      </w:pPr>
      <w:r>
        <w:rPr>
          <w:lang w:val="es-GT"/>
        </w:rPr>
        <w:t xml:space="preserve">De la necesidad de un IDE que permitiera manejar un entorno de programación en el cual se pudiera manejar un lenguaje de </w:t>
      </w:r>
      <w:r w:rsidR="00BC3854">
        <w:rPr>
          <w:lang w:val="es-GT"/>
        </w:rPr>
        <w:t>alto</w:t>
      </w:r>
      <w:r>
        <w:rPr>
          <w:lang w:val="es-GT"/>
        </w:rPr>
        <w:t xml:space="preserve"> nivel nació </w:t>
      </w:r>
      <w:r w:rsidR="00BC3854">
        <w:rPr>
          <w:lang w:val="es-GT"/>
        </w:rPr>
        <w:t>MINOR C</w:t>
      </w:r>
      <w:r>
        <w:rPr>
          <w:lang w:val="es-GT"/>
        </w:rPr>
        <w:t xml:space="preserve"> IDE, un ambiente de desarrollo capaz de interpretar el lenguaje </w:t>
      </w:r>
      <w:r w:rsidR="00BC3854">
        <w:rPr>
          <w:lang w:val="es-GT"/>
        </w:rPr>
        <w:t>MINOR C</w:t>
      </w:r>
      <w:r>
        <w:rPr>
          <w:lang w:val="es-GT"/>
        </w:rPr>
        <w:t xml:space="preserve"> el cual </w:t>
      </w:r>
      <w:proofErr w:type="spellStart"/>
      <w:r>
        <w:rPr>
          <w:lang w:val="es-GT"/>
        </w:rPr>
        <w:t>esta</w:t>
      </w:r>
      <w:proofErr w:type="spellEnd"/>
      <w:r>
        <w:rPr>
          <w:lang w:val="es-GT"/>
        </w:rPr>
        <w:t xml:space="preserve"> basado en </w:t>
      </w:r>
      <w:r w:rsidR="00BC3854">
        <w:rPr>
          <w:lang w:val="es-GT"/>
        </w:rPr>
        <w:t>C</w:t>
      </w:r>
      <w:r>
        <w:rPr>
          <w:lang w:val="es-GT"/>
        </w:rPr>
        <w:t>, el cual permite realizar acciones básicas, tales como operaciones aritméticas, lógicas y relacionales, manejo de arreglos, pilas, structs y etiquetas.</w:t>
      </w:r>
    </w:p>
    <w:p w14:paraId="499DDB5B" w14:textId="77777777" w:rsidR="00D00DB8" w:rsidRPr="00D00DB8" w:rsidRDefault="00D00DB8" w:rsidP="00D00DB8">
      <w:pPr>
        <w:rPr>
          <w:lang w:val="es-GT"/>
        </w:rPr>
      </w:pPr>
    </w:p>
    <w:p w14:paraId="79FF94E0" w14:textId="77777777" w:rsidR="00D00DB8" w:rsidRPr="00D00DB8" w:rsidRDefault="00D00DB8" w:rsidP="00D00DB8">
      <w:pPr>
        <w:rPr>
          <w:lang w:val="es-GT"/>
        </w:rPr>
      </w:pPr>
    </w:p>
    <w:p w14:paraId="37BBD45B" w14:textId="725E5FBE" w:rsidR="004E23A6" w:rsidRPr="00375E3C" w:rsidRDefault="004E23A6">
      <w:pPr>
        <w:pStyle w:val="TableText"/>
        <w:rPr>
          <w:lang w:val="es-GT"/>
        </w:rPr>
      </w:pPr>
    </w:p>
    <w:p w14:paraId="40557CD6" w14:textId="262A6377" w:rsidR="004E23A6" w:rsidRPr="00375E3C" w:rsidRDefault="004E23A6">
      <w:pPr>
        <w:pStyle w:val="TableText"/>
        <w:rPr>
          <w:lang w:val="es-GT"/>
        </w:rPr>
      </w:pPr>
    </w:p>
    <w:p w14:paraId="2AA2F509" w14:textId="007AF9EB" w:rsidR="004E23A6" w:rsidRDefault="004E23A6">
      <w:pPr>
        <w:pStyle w:val="TableText"/>
        <w:spacing w:before="480"/>
        <w:rPr>
          <w:lang w:val="es-GT"/>
        </w:rPr>
      </w:pPr>
    </w:p>
    <w:p w14:paraId="08D2604D" w14:textId="2FF922EF" w:rsidR="00D00DB8" w:rsidRDefault="00D00DB8">
      <w:pPr>
        <w:pStyle w:val="TableText"/>
        <w:spacing w:before="480"/>
        <w:rPr>
          <w:lang w:val="es-GT"/>
        </w:rPr>
      </w:pPr>
    </w:p>
    <w:p w14:paraId="03BDED24" w14:textId="65E0BE67" w:rsidR="00D00DB8" w:rsidRDefault="00D00DB8">
      <w:pPr>
        <w:pStyle w:val="TableText"/>
        <w:spacing w:before="480"/>
        <w:rPr>
          <w:lang w:val="es-GT"/>
        </w:rPr>
      </w:pPr>
    </w:p>
    <w:p w14:paraId="79F566A2" w14:textId="374BC614" w:rsidR="00D00DB8" w:rsidRDefault="00D00DB8">
      <w:pPr>
        <w:pStyle w:val="TableText"/>
        <w:spacing w:before="480"/>
        <w:rPr>
          <w:lang w:val="es-GT"/>
        </w:rPr>
      </w:pPr>
    </w:p>
    <w:p w14:paraId="70FAB86B" w14:textId="4609619A" w:rsidR="00D00DB8" w:rsidRDefault="00D00DB8">
      <w:pPr>
        <w:pStyle w:val="TableText"/>
        <w:spacing w:before="480"/>
        <w:rPr>
          <w:lang w:val="es-GT"/>
        </w:rPr>
      </w:pPr>
    </w:p>
    <w:p w14:paraId="70F21C2C" w14:textId="46CA7D0A" w:rsidR="00D00DB8" w:rsidRDefault="00D00DB8">
      <w:pPr>
        <w:pStyle w:val="TableText"/>
        <w:spacing w:before="480"/>
        <w:rPr>
          <w:lang w:val="es-GT"/>
        </w:rPr>
      </w:pPr>
    </w:p>
    <w:p w14:paraId="612BBBE0" w14:textId="5D9F41D0" w:rsidR="00D00DB8" w:rsidRDefault="00D00DB8">
      <w:pPr>
        <w:pStyle w:val="TableText"/>
        <w:spacing w:before="480"/>
        <w:rPr>
          <w:lang w:val="es-GT"/>
        </w:rPr>
      </w:pPr>
    </w:p>
    <w:p w14:paraId="41ACA121" w14:textId="257933D4" w:rsidR="00D00DB8" w:rsidRDefault="00D00DB8">
      <w:pPr>
        <w:pStyle w:val="TableText"/>
        <w:spacing w:before="480"/>
        <w:rPr>
          <w:lang w:val="es-GT"/>
        </w:rPr>
      </w:pPr>
    </w:p>
    <w:p w14:paraId="35C62029" w14:textId="41130108" w:rsidR="00D00DB8" w:rsidRDefault="00D00DB8">
      <w:pPr>
        <w:pStyle w:val="TableText"/>
        <w:spacing w:before="480"/>
        <w:rPr>
          <w:lang w:val="es-GT"/>
        </w:rPr>
      </w:pPr>
    </w:p>
    <w:p w14:paraId="111B731D" w14:textId="7B787944" w:rsidR="00D00DB8" w:rsidRDefault="00D00DB8">
      <w:pPr>
        <w:pStyle w:val="TableText"/>
        <w:spacing w:before="480"/>
        <w:rPr>
          <w:lang w:val="es-GT"/>
        </w:rPr>
      </w:pPr>
    </w:p>
    <w:p w14:paraId="57D12D19" w14:textId="7F812A64" w:rsidR="00D00DB8" w:rsidRDefault="00D00DB8">
      <w:pPr>
        <w:pStyle w:val="TableText"/>
        <w:spacing w:before="480"/>
        <w:rPr>
          <w:lang w:val="es-GT"/>
        </w:rPr>
      </w:pPr>
    </w:p>
    <w:p w14:paraId="19443C0F" w14:textId="062DD786" w:rsidR="00D00DB8" w:rsidRDefault="006673BF" w:rsidP="006673BF">
      <w:pPr>
        <w:pStyle w:val="Heading1"/>
        <w:rPr>
          <w:lang w:val="es-GT"/>
        </w:rPr>
      </w:pPr>
      <w:bookmarkStart w:id="1" w:name="_Toc44668706"/>
      <w:r>
        <w:rPr>
          <w:lang w:val="es-GT"/>
        </w:rPr>
        <w:lastRenderedPageBreak/>
        <w:t>Objetivos del sistema AUGUS IDE</w:t>
      </w:r>
      <w:bookmarkEnd w:id="1"/>
    </w:p>
    <w:p w14:paraId="27B1D166" w14:textId="2F061F85" w:rsidR="006673BF" w:rsidRDefault="00BC3854" w:rsidP="006673BF">
      <w:pPr>
        <w:pStyle w:val="ListParagraph"/>
        <w:numPr>
          <w:ilvl w:val="0"/>
          <w:numId w:val="24"/>
        </w:numPr>
        <w:rPr>
          <w:lang w:val="es-GT"/>
        </w:rPr>
      </w:pPr>
      <w:r>
        <w:rPr>
          <w:lang w:val="es-GT"/>
        </w:rPr>
        <w:t>Traducir</w:t>
      </w:r>
      <w:r w:rsidR="006673BF">
        <w:rPr>
          <w:lang w:val="es-GT"/>
        </w:rPr>
        <w:t xml:space="preserve"> el lenguaje de </w:t>
      </w:r>
      <w:r>
        <w:rPr>
          <w:lang w:val="es-GT"/>
        </w:rPr>
        <w:t>alto</w:t>
      </w:r>
      <w:r w:rsidR="006673BF">
        <w:rPr>
          <w:lang w:val="es-GT"/>
        </w:rPr>
        <w:t xml:space="preserve"> nivel </w:t>
      </w:r>
      <w:r>
        <w:rPr>
          <w:lang w:val="es-GT"/>
        </w:rPr>
        <w:t>MINOR C</w:t>
      </w:r>
    </w:p>
    <w:p w14:paraId="5C00B192" w14:textId="40FE2716" w:rsidR="006673BF" w:rsidRDefault="006673BF" w:rsidP="006673BF">
      <w:pPr>
        <w:pStyle w:val="ListParagraph"/>
        <w:numPr>
          <w:ilvl w:val="0"/>
          <w:numId w:val="24"/>
        </w:numPr>
        <w:rPr>
          <w:lang w:val="es-GT"/>
        </w:rPr>
      </w:pPr>
      <w:r>
        <w:rPr>
          <w:lang w:val="es-GT"/>
        </w:rPr>
        <w:t>Manejar de manera centralizada el código que se desarrolle dentro de esta plataforma</w:t>
      </w:r>
    </w:p>
    <w:p w14:paraId="712E4F68" w14:textId="7BC25316" w:rsidR="006673BF" w:rsidRDefault="006673BF" w:rsidP="006673BF">
      <w:pPr>
        <w:pStyle w:val="ListParagraph"/>
        <w:numPr>
          <w:ilvl w:val="0"/>
          <w:numId w:val="24"/>
        </w:numPr>
        <w:rPr>
          <w:lang w:val="es-GT"/>
        </w:rPr>
      </w:pPr>
      <w:r>
        <w:rPr>
          <w:lang w:val="es-GT"/>
        </w:rPr>
        <w:t xml:space="preserve">Proveer al usuario un ambiente de fácil usabilidad en cuanto a la interfaz grafica </w:t>
      </w:r>
    </w:p>
    <w:p w14:paraId="68FA62EF" w14:textId="77777777" w:rsidR="006673BF" w:rsidRPr="006673BF" w:rsidRDefault="006673BF" w:rsidP="006673BF">
      <w:pPr>
        <w:rPr>
          <w:lang w:val="es-GT"/>
        </w:rPr>
      </w:pPr>
    </w:p>
    <w:p w14:paraId="6F554028" w14:textId="77777777" w:rsidR="006673BF" w:rsidRPr="006673BF" w:rsidRDefault="006673BF" w:rsidP="006673BF">
      <w:pPr>
        <w:rPr>
          <w:lang w:val="es-GT"/>
        </w:rPr>
      </w:pPr>
    </w:p>
    <w:p w14:paraId="4EB30F4E" w14:textId="4D52A17A" w:rsidR="00D00DB8" w:rsidRDefault="006673BF" w:rsidP="00D00DB8">
      <w:pPr>
        <w:pStyle w:val="Heading1"/>
        <w:rPr>
          <w:lang w:val="es-GT"/>
        </w:rPr>
      </w:pPr>
      <w:bookmarkStart w:id="2" w:name="_Toc44668707"/>
      <w:r>
        <w:rPr>
          <w:lang w:val="es-GT"/>
        </w:rPr>
        <w:lastRenderedPageBreak/>
        <w:t>Contenido técnico</w:t>
      </w:r>
      <w:bookmarkEnd w:id="2"/>
    </w:p>
    <w:p w14:paraId="76099C3C" w14:textId="0051C92A" w:rsidR="00D30DF8" w:rsidRDefault="00D30DF8" w:rsidP="00D30DF8">
      <w:pPr>
        <w:pStyle w:val="Heading2"/>
        <w:rPr>
          <w:lang w:val="es-GT"/>
        </w:rPr>
      </w:pPr>
      <w:bookmarkStart w:id="3" w:name="_Toc44668708"/>
      <w:r>
        <w:rPr>
          <w:lang w:val="es-GT"/>
        </w:rPr>
        <w:t>ESPECIFICACIONES DE DESARROLLO</w:t>
      </w:r>
      <w:bookmarkEnd w:id="3"/>
    </w:p>
    <w:p w14:paraId="5C9F02E8" w14:textId="672FCF6F" w:rsidR="00D30DF8" w:rsidRDefault="00D30DF8" w:rsidP="00D30DF8">
      <w:pPr>
        <w:rPr>
          <w:lang w:val="es-GT"/>
        </w:rPr>
      </w:pPr>
      <w:r>
        <w:rPr>
          <w:lang w:val="es-GT"/>
        </w:rPr>
        <w:t xml:space="preserve">El proyecto </w:t>
      </w:r>
      <w:r w:rsidR="00BC3854">
        <w:rPr>
          <w:lang w:val="es-GT"/>
        </w:rPr>
        <w:t>MINOR C</w:t>
      </w:r>
      <w:r>
        <w:rPr>
          <w:lang w:val="es-GT"/>
        </w:rPr>
        <w:t xml:space="preserve"> IDE contiene un licenciamiento tipo</w:t>
      </w:r>
      <w:r w:rsidRPr="00D30DF8">
        <w:rPr>
          <w:lang w:val="es-ES"/>
        </w:rPr>
        <w:t xml:space="preserve"> </w:t>
      </w:r>
      <w:r w:rsidRPr="00D30DF8">
        <w:rPr>
          <w:lang w:val="es-GT"/>
        </w:rPr>
        <w:t xml:space="preserve">GNU General </w:t>
      </w:r>
      <w:proofErr w:type="spellStart"/>
      <w:r w:rsidRPr="00D30DF8">
        <w:rPr>
          <w:lang w:val="es-GT"/>
        </w:rPr>
        <w:t>Public</w:t>
      </w:r>
      <w:proofErr w:type="spellEnd"/>
      <w:r w:rsidRPr="00D30DF8">
        <w:rPr>
          <w:lang w:val="es-GT"/>
        </w:rPr>
        <w:t xml:space="preserve"> </w:t>
      </w:r>
      <w:proofErr w:type="spellStart"/>
      <w:r w:rsidRPr="00D30DF8">
        <w:rPr>
          <w:lang w:val="es-GT"/>
        </w:rPr>
        <w:t>License</w:t>
      </w:r>
      <w:proofErr w:type="spellEnd"/>
      <w:r w:rsidRPr="00D30DF8">
        <w:rPr>
          <w:lang w:val="es-GT"/>
        </w:rPr>
        <w:t xml:space="preserve"> v3.0</w:t>
      </w:r>
      <w:r>
        <w:rPr>
          <w:lang w:val="es-GT"/>
        </w:rPr>
        <w:t>, el cual permite utilizar el código fuente de manera comercial, modificación, distribución, uso de patentes y de uso privado.</w:t>
      </w:r>
    </w:p>
    <w:p w14:paraId="251E10C7" w14:textId="641D2C84" w:rsidR="00D30DF8" w:rsidRDefault="00D30DF8" w:rsidP="00D30DF8">
      <w:pPr>
        <w:rPr>
          <w:lang w:val="es-GT"/>
        </w:rPr>
      </w:pPr>
      <w:r>
        <w:rPr>
          <w:lang w:val="es-GT"/>
        </w:rPr>
        <w:t>Para tener una descripción mas detallada de lo que comprende esta licencia, visitar:</w:t>
      </w:r>
    </w:p>
    <w:p w14:paraId="4E41C282" w14:textId="23BBEE74" w:rsidR="00BC3854" w:rsidRDefault="00BC3854" w:rsidP="00D30DF8">
      <w:pPr>
        <w:rPr>
          <w:lang w:val="es-GT"/>
        </w:rPr>
      </w:pPr>
      <w:hyperlink r:id="rId12" w:history="1">
        <w:r w:rsidRPr="00992DE0">
          <w:rPr>
            <w:rStyle w:val="Hyperlink"/>
            <w:lang w:val="es-GT"/>
          </w:rPr>
          <w:t>https://github.com/obatres/MinorC/blob/master/LICENSE</w:t>
        </w:r>
      </w:hyperlink>
    </w:p>
    <w:p w14:paraId="2FFC7163" w14:textId="2CD90EB9" w:rsidR="00D30DF8" w:rsidRDefault="00D30DF8" w:rsidP="00D30DF8">
      <w:pPr>
        <w:rPr>
          <w:lang w:val="es-GT"/>
        </w:rPr>
      </w:pPr>
      <w:r>
        <w:rPr>
          <w:lang w:val="es-GT"/>
        </w:rPr>
        <w:t xml:space="preserve">el código fuente puede ser encontrado en el siguiente </w:t>
      </w:r>
      <w:proofErr w:type="gramStart"/>
      <w:r>
        <w:rPr>
          <w:lang w:val="es-GT"/>
        </w:rPr>
        <w:t>link</w:t>
      </w:r>
      <w:proofErr w:type="gramEnd"/>
      <w:r>
        <w:rPr>
          <w:lang w:val="es-GT"/>
        </w:rPr>
        <w:t>:</w:t>
      </w:r>
    </w:p>
    <w:p w14:paraId="1E16AD52" w14:textId="16B781A0" w:rsidR="00BC3854" w:rsidRDefault="00BC3854" w:rsidP="00D30DF8">
      <w:pPr>
        <w:rPr>
          <w:lang w:val="es-GT"/>
        </w:rPr>
      </w:pPr>
      <w:hyperlink r:id="rId13" w:history="1">
        <w:r w:rsidRPr="00992DE0">
          <w:rPr>
            <w:rStyle w:val="Hyperlink"/>
            <w:lang w:val="es-GT"/>
          </w:rPr>
          <w:t>https://github.com/obatres/MinorC</w:t>
        </w:r>
      </w:hyperlink>
      <w:r>
        <w:rPr>
          <w:lang w:val="es-GT"/>
        </w:rPr>
        <w:t xml:space="preserve"> </w:t>
      </w:r>
    </w:p>
    <w:p w14:paraId="18F4A1AE" w14:textId="5A50AB95" w:rsidR="00BC3854" w:rsidRDefault="00BC3854" w:rsidP="00D30DF8">
      <w:pPr>
        <w:rPr>
          <w:lang w:val="es-GT"/>
        </w:rPr>
      </w:pPr>
      <w:r>
        <w:rPr>
          <w:lang w:val="es-GT"/>
        </w:rPr>
        <w:t xml:space="preserve">el código fuente para la interpretación de AUGUS lo puede encontrar en el siguiente </w:t>
      </w:r>
      <w:proofErr w:type="gramStart"/>
      <w:r>
        <w:rPr>
          <w:lang w:val="es-GT"/>
        </w:rPr>
        <w:t>link</w:t>
      </w:r>
      <w:proofErr w:type="gramEnd"/>
      <w:r>
        <w:rPr>
          <w:lang w:val="es-GT"/>
        </w:rPr>
        <w:t>:</w:t>
      </w:r>
    </w:p>
    <w:p w14:paraId="0ED40CD9" w14:textId="3DEA04F8" w:rsidR="00D30DF8" w:rsidRDefault="00DD01A6" w:rsidP="00D30DF8">
      <w:pPr>
        <w:rPr>
          <w:lang w:val="es-GT"/>
        </w:rPr>
      </w:pPr>
      <w:hyperlink r:id="rId14" w:history="1">
        <w:r w:rsidR="00D30DF8" w:rsidRPr="00D2746B">
          <w:rPr>
            <w:rStyle w:val="Hyperlink"/>
            <w:lang w:val="es-GT"/>
          </w:rPr>
          <w:t>https://github.com/obatres/InterpretePython</w:t>
        </w:r>
      </w:hyperlink>
      <w:r w:rsidR="00D30DF8">
        <w:rPr>
          <w:lang w:val="es-GT"/>
        </w:rPr>
        <w:t xml:space="preserve"> </w:t>
      </w:r>
    </w:p>
    <w:p w14:paraId="102C4BB8" w14:textId="06B62F50" w:rsidR="00D30DF8" w:rsidRPr="00BC3854" w:rsidRDefault="00D30DF8" w:rsidP="00D30DF8">
      <w:pPr>
        <w:pStyle w:val="Heading2"/>
        <w:rPr>
          <w:lang w:val="es-ES"/>
        </w:rPr>
      </w:pPr>
      <w:bookmarkStart w:id="4" w:name="_Toc44668709"/>
      <w:r w:rsidRPr="00BC3854">
        <w:rPr>
          <w:lang w:val="es-ES"/>
        </w:rPr>
        <w:t>HERRAMIENTAS</w:t>
      </w:r>
      <w:bookmarkEnd w:id="4"/>
    </w:p>
    <w:p w14:paraId="713AFEE4" w14:textId="77777777" w:rsidR="00D30DF8" w:rsidRPr="00D30DF8" w:rsidRDefault="00D30DF8" w:rsidP="00D30DF8">
      <w:pPr>
        <w:rPr>
          <w:lang w:val="es-ES"/>
        </w:rPr>
      </w:pPr>
    </w:p>
    <w:p w14:paraId="7F51603E" w14:textId="4BE61497" w:rsidR="00D30DF8" w:rsidRPr="00D30DF8" w:rsidRDefault="00D30DF8" w:rsidP="00D30DF8">
      <w:pPr>
        <w:pStyle w:val="ListParagraph"/>
        <w:numPr>
          <w:ilvl w:val="0"/>
          <w:numId w:val="25"/>
        </w:numPr>
        <w:rPr>
          <w:lang w:val="es-ES"/>
        </w:rPr>
      </w:pPr>
      <w:r w:rsidRPr="00D30DF8">
        <w:rPr>
          <w:lang w:val="es-ES"/>
        </w:rPr>
        <w:t>PLY: Generador de analizadores léxicos y sintácticos.</w:t>
      </w:r>
    </w:p>
    <w:p w14:paraId="6FE62E9F" w14:textId="7B347F70" w:rsidR="00D30DF8" w:rsidRPr="00D30DF8" w:rsidRDefault="00D30DF8" w:rsidP="00D30DF8">
      <w:pPr>
        <w:pStyle w:val="ListParagraph"/>
        <w:numPr>
          <w:ilvl w:val="0"/>
          <w:numId w:val="25"/>
        </w:numPr>
        <w:rPr>
          <w:lang w:val="es-ES"/>
        </w:rPr>
      </w:pPr>
      <w:r w:rsidRPr="00D30DF8">
        <w:rPr>
          <w:lang w:val="es-ES"/>
        </w:rPr>
        <w:t>Python 3.7: Es un lenguaje de programación</w:t>
      </w:r>
    </w:p>
    <w:p w14:paraId="6C976C97" w14:textId="1DB8B579" w:rsidR="00D30DF8" w:rsidRPr="00D30DF8" w:rsidRDefault="00D30DF8" w:rsidP="00D30DF8">
      <w:pPr>
        <w:pStyle w:val="ListParagraph"/>
        <w:numPr>
          <w:ilvl w:val="0"/>
          <w:numId w:val="25"/>
        </w:numPr>
        <w:rPr>
          <w:lang w:val="es-ES"/>
        </w:rPr>
      </w:pPr>
      <w:r w:rsidRPr="00D30DF8">
        <w:rPr>
          <w:lang w:val="es-ES"/>
        </w:rPr>
        <w:t>Windows 8.1: Sistema operativo</w:t>
      </w:r>
    </w:p>
    <w:p w14:paraId="082DCD2D" w14:textId="3D7F6EEB" w:rsidR="00D30DF8" w:rsidRPr="00D30DF8" w:rsidRDefault="00D30DF8" w:rsidP="00D30DF8">
      <w:pPr>
        <w:pStyle w:val="ListParagraph"/>
        <w:numPr>
          <w:ilvl w:val="0"/>
          <w:numId w:val="25"/>
        </w:numPr>
        <w:rPr>
          <w:lang w:val="es-ES"/>
        </w:rPr>
      </w:pPr>
      <w:r w:rsidRPr="00D30DF8">
        <w:rPr>
          <w:lang w:val="es-ES"/>
        </w:rPr>
        <w:t xml:space="preserve">Visual Studio </w:t>
      </w:r>
      <w:proofErr w:type="spellStart"/>
      <w:r w:rsidRPr="00D30DF8">
        <w:rPr>
          <w:lang w:val="es-ES"/>
        </w:rPr>
        <w:t>Code</w:t>
      </w:r>
      <w:proofErr w:type="spellEnd"/>
      <w:r w:rsidRPr="00D30DF8">
        <w:rPr>
          <w:lang w:val="es-ES"/>
        </w:rPr>
        <w:t>: Editor</w:t>
      </w:r>
    </w:p>
    <w:p w14:paraId="1641B48E" w14:textId="71D96FF4" w:rsidR="00D30DF8" w:rsidRPr="00D30DF8" w:rsidRDefault="00D30DF8" w:rsidP="00D30DF8">
      <w:pPr>
        <w:pStyle w:val="ListParagraph"/>
        <w:numPr>
          <w:ilvl w:val="0"/>
          <w:numId w:val="25"/>
        </w:numPr>
        <w:rPr>
          <w:lang w:val="es-ES"/>
        </w:rPr>
      </w:pPr>
      <w:r w:rsidRPr="00D30DF8">
        <w:rPr>
          <w:lang w:val="es-ES"/>
        </w:rPr>
        <w:t>PyQt5: como gestor de interfaz grafica</w:t>
      </w:r>
    </w:p>
    <w:p w14:paraId="33224A82" w14:textId="763FFF26" w:rsidR="004B6915" w:rsidRPr="004B6915" w:rsidRDefault="004B6915" w:rsidP="004B6915">
      <w:pPr>
        <w:pStyle w:val="Heading2"/>
        <w:rPr>
          <w:lang w:val="es-GT"/>
        </w:rPr>
      </w:pPr>
      <w:bookmarkStart w:id="5" w:name="_Toc44668710"/>
      <w:r>
        <w:rPr>
          <w:lang w:val="es-GT"/>
        </w:rPr>
        <w:t>FLUJO DE TRABAJO</w:t>
      </w:r>
      <w:bookmarkEnd w:id="5"/>
    </w:p>
    <w:p w14:paraId="1BDD4DFE" w14:textId="00E9CFDE" w:rsidR="006673BF" w:rsidRDefault="00704772" w:rsidP="006673BF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37E9955D" wp14:editId="3A4EED13">
            <wp:extent cx="5784215" cy="2190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A7B2" w14:textId="279B87F3" w:rsidR="004C5195" w:rsidRDefault="004C5195" w:rsidP="004C5195">
      <w:pPr>
        <w:pStyle w:val="Heading2"/>
        <w:rPr>
          <w:lang w:val="es-GT"/>
        </w:rPr>
      </w:pPr>
      <w:bookmarkStart w:id="6" w:name="_Toc44668711"/>
      <w:r>
        <w:rPr>
          <w:lang w:val="es-GT"/>
        </w:rPr>
        <w:lastRenderedPageBreak/>
        <w:t>Lenguaje</w:t>
      </w:r>
      <w:bookmarkEnd w:id="6"/>
      <w:r>
        <w:rPr>
          <w:lang w:val="es-GT"/>
        </w:rPr>
        <w:t xml:space="preserve"> </w:t>
      </w:r>
    </w:p>
    <w:p w14:paraId="3F9CD0B2" w14:textId="0D137581" w:rsidR="00E34CC8" w:rsidRDefault="00704772" w:rsidP="00E34CC8">
      <w:pPr>
        <w:rPr>
          <w:lang w:val="es-ES" w:eastAsia="es-ES"/>
        </w:rPr>
      </w:pPr>
      <w:r>
        <w:rPr>
          <w:lang w:val="es-ES" w:eastAsia="es-ES"/>
        </w:rPr>
        <w:t>Ej</w:t>
      </w:r>
      <w:r w:rsidR="003E2325">
        <w:rPr>
          <w:lang w:val="es-ES" w:eastAsia="es-ES"/>
        </w:rPr>
        <w:t>emplo de un archivo de entrada</w:t>
      </w:r>
    </w:p>
    <w:p w14:paraId="6EB309AA" w14:textId="77777777" w:rsidR="00704772" w:rsidRDefault="00704772" w:rsidP="00E34CC8">
      <w:pPr>
        <w:rPr>
          <w:noProof/>
        </w:rPr>
      </w:pPr>
    </w:p>
    <w:p w14:paraId="7B461CC8" w14:textId="5BF091A8" w:rsidR="003E2325" w:rsidRDefault="00704772" w:rsidP="00E34CC8">
      <w:pPr>
        <w:rPr>
          <w:lang w:val="es-ES" w:eastAsia="es-ES"/>
        </w:rPr>
      </w:pPr>
      <w:r>
        <w:rPr>
          <w:noProof/>
        </w:rPr>
        <w:drawing>
          <wp:inline distT="0" distB="0" distL="0" distR="0" wp14:anchorId="705E6F79" wp14:editId="2C20EDEE">
            <wp:extent cx="3761980" cy="6196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41" t="10051" r="71046" b="7883"/>
                    <a:stretch/>
                  </pic:blipFill>
                  <pic:spPr bwMode="auto">
                    <a:xfrm>
                      <a:off x="0" y="0"/>
                      <a:ext cx="3775833" cy="621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0CC86" w14:textId="6BF161D6" w:rsidR="00704772" w:rsidRDefault="00704772" w:rsidP="00E34CC8">
      <w:pPr>
        <w:rPr>
          <w:lang w:val="es-ES" w:eastAsia="es-ES"/>
        </w:rPr>
      </w:pPr>
    </w:p>
    <w:p w14:paraId="08764440" w14:textId="60334D3F" w:rsidR="003E2325" w:rsidRDefault="00704772" w:rsidP="003E2325">
      <w:pPr>
        <w:pStyle w:val="Heading1"/>
        <w:rPr>
          <w:lang w:val="es-ES" w:eastAsia="es-ES"/>
        </w:rPr>
      </w:pPr>
      <w:bookmarkStart w:id="7" w:name="_Toc44668712"/>
      <w:r>
        <w:rPr>
          <w:lang w:val="es-ES" w:eastAsia="es-ES"/>
        </w:rPr>
        <w:lastRenderedPageBreak/>
        <w:t>DE</w:t>
      </w:r>
      <w:r w:rsidR="003E2325">
        <w:rPr>
          <w:lang w:val="es-ES" w:eastAsia="es-ES"/>
        </w:rPr>
        <w:t>FINICIONES DIRIGIDAS POR LA SINTAXIS</w:t>
      </w:r>
      <w:bookmarkEnd w:id="7"/>
    </w:p>
    <w:p w14:paraId="50F24953" w14:textId="1A8614EB" w:rsidR="00704772" w:rsidRDefault="00B116DC" w:rsidP="00704772">
      <w:pPr>
        <w:pStyle w:val="Heading2"/>
        <w:rPr>
          <w:noProof/>
        </w:rPr>
      </w:pPr>
      <w:bookmarkStart w:id="8" w:name="_Toc44668713"/>
      <w:r>
        <w:rPr>
          <w:lang w:val="es-ES" w:eastAsia="es-ES"/>
        </w:rPr>
        <w:t>Gramatica ascendente</w:t>
      </w:r>
      <w:bookmarkEnd w:id="8"/>
      <w:r>
        <w:rPr>
          <w:lang w:val="es-ES" w:eastAsia="es-ES"/>
        </w:rPr>
        <w:t xml:space="preserve"> </w:t>
      </w:r>
    </w:p>
    <w:p w14:paraId="7C5DD920" w14:textId="77777777" w:rsidR="00704772" w:rsidRDefault="00704772" w:rsidP="003E2325">
      <w:pPr>
        <w:rPr>
          <w:noProof/>
        </w:rPr>
      </w:pPr>
    </w:p>
    <w:p w14:paraId="3B6FB24E" w14:textId="518F79B4" w:rsidR="00704772" w:rsidRDefault="00704772" w:rsidP="0014618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86F1A0" wp14:editId="4DC4F713">
            <wp:extent cx="3957851" cy="61417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5058" t="23182" r="43807" b="9566"/>
                    <a:stretch/>
                  </pic:blipFill>
                  <pic:spPr bwMode="auto">
                    <a:xfrm>
                      <a:off x="0" y="0"/>
                      <a:ext cx="3992825" cy="619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AA795" w14:textId="730EA085" w:rsidR="004C5195" w:rsidRDefault="00704772" w:rsidP="0014618B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3FBC731" wp14:editId="16B6989F">
            <wp:extent cx="3330054" cy="67723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4605" t="18005" r="44440" b="6194"/>
                    <a:stretch/>
                  </pic:blipFill>
                  <pic:spPr bwMode="auto">
                    <a:xfrm>
                      <a:off x="0" y="0"/>
                      <a:ext cx="3351675" cy="681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8F52B" w14:textId="77777777" w:rsidR="0014618B" w:rsidRDefault="0014618B" w:rsidP="004C5195">
      <w:pPr>
        <w:rPr>
          <w:noProof/>
        </w:rPr>
      </w:pPr>
    </w:p>
    <w:p w14:paraId="689CFABC" w14:textId="14D24CA4" w:rsidR="00704772" w:rsidRDefault="0014618B" w:rsidP="0014618B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FD8A78C" wp14:editId="580EF36D">
            <wp:extent cx="3357349" cy="6756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4937" t="18347" r="44441" b="7837"/>
                    <a:stretch/>
                  </pic:blipFill>
                  <pic:spPr bwMode="auto">
                    <a:xfrm>
                      <a:off x="0" y="0"/>
                      <a:ext cx="3366275" cy="6774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2DAA9" w14:textId="77777777" w:rsidR="0014618B" w:rsidRDefault="0014618B" w:rsidP="0014618B">
      <w:pPr>
        <w:jc w:val="center"/>
        <w:rPr>
          <w:lang w:val="es-ES"/>
        </w:rPr>
      </w:pPr>
    </w:p>
    <w:p w14:paraId="32FA0267" w14:textId="77777777" w:rsidR="0014618B" w:rsidRDefault="0014618B" w:rsidP="004C5195">
      <w:pPr>
        <w:rPr>
          <w:noProof/>
        </w:rPr>
      </w:pPr>
    </w:p>
    <w:p w14:paraId="0F6F1832" w14:textId="68E84DB5" w:rsidR="00704772" w:rsidRPr="004C5195" w:rsidRDefault="0014618B" w:rsidP="0014618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09198FA" wp14:editId="1F57D2E1">
            <wp:extent cx="4858603" cy="626713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4611" t="18005" r="43484" b="31740"/>
                    <a:stretch/>
                  </pic:blipFill>
                  <pic:spPr bwMode="auto">
                    <a:xfrm>
                      <a:off x="0" y="0"/>
                      <a:ext cx="4867177" cy="627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4772" w:rsidRPr="004C5195">
      <w:headerReference w:type="default" r:id="rId21"/>
      <w:footerReference w:type="default" r:id="rId22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65629" w14:textId="77777777" w:rsidR="00DD01A6" w:rsidRDefault="00DD01A6">
      <w:pPr>
        <w:spacing w:after="0" w:line="240" w:lineRule="auto"/>
      </w:pPr>
      <w:r>
        <w:separator/>
      </w:r>
    </w:p>
  </w:endnote>
  <w:endnote w:type="continuationSeparator" w:id="0">
    <w:p w14:paraId="0EC62E80" w14:textId="77777777" w:rsidR="00DD01A6" w:rsidRDefault="00DD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38F97" w14:textId="77777777" w:rsidR="00B116DC" w:rsidRDefault="00B116D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B4E0A" w14:textId="77777777" w:rsidR="00DD01A6" w:rsidRDefault="00DD01A6">
      <w:pPr>
        <w:spacing w:after="0" w:line="240" w:lineRule="auto"/>
      </w:pPr>
      <w:r>
        <w:separator/>
      </w:r>
    </w:p>
  </w:footnote>
  <w:footnote w:type="continuationSeparator" w:id="0">
    <w:p w14:paraId="27CFD057" w14:textId="77777777" w:rsidR="00DD01A6" w:rsidRDefault="00DD0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D8C71" w14:textId="77777777" w:rsidR="00B116DC" w:rsidRDefault="00B116DC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F1106" w14:textId="12F8F72D" w:rsidR="00B116DC" w:rsidRDefault="00B116DC">
    <w:pPr>
      <w:pStyle w:val="HeaderShaded"/>
    </w:pPr>
    <w:r>
      <w:fldChar w:fldCharType="begin"/>
    </w:r>
    <w:r>
      <w:instrText xml:space="preserve"> If </w:instrText>
    </w:r>
    <w:fldSimple w:instr=" STYLEREF “Heading 1”  ">
      <w:r w:rsidR="00F15A5E">
        <w:rPr>
          <w:noProof/>
        </w:rPr>
        <w:instrText>DEFINICIONES DIRIGIDAS POR LA SINTAXIS</w:instrText>
      </w:r>
    </w:fldSimple>
    <w:r>
      <w:instrText>&lt;&gt; “Error*” “</w:instrText>
    </w:r>
    <w:r>
      <w:fldChar w:fldCharType="begin"/>
    </w:r>
    <w:r>
      <w:instrText xml:space="preserve"> STYLEREF “Heading 1”</w:instrText>
    </w:r>
    <w:r>
      <w:fldChar w:fldCharType="separate"/>
    </w:r>
    <w:r w:rsidR="00F15A5E">
      <w:rPr>
        <w:noProof/>
      </w:rPr>
      <w:instrText>DEFINICIONES DIRIGIDAS POR LA SINTAXIS</w:instrText>
    </w:r>
    <w:r>
      <w:rPr>
        <w:noProof/>
      </w:rPr>
      <w:fldChar w:fldCharType="end"/>
    </w:r>
    <w:r>
      <w:fldChar w:fldCharType="separate"/>
    </w:r>
    <w:r w:rsidR="00F15A5E">
      <w:rPr>
        <w:noProof/>
      </w:rPr>
      <w:t>DEFINICIONES DIRIGIDAS POR LA SINTAXIS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9A67AB9"/>
    <w:multiLevelType w:val="hybridMultilevel"/>
    <w:tmpl w:val="98BCD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F6B0730"/>
    <w:multiLevelType w:val="hybridMultilevel"/>
    <w:tmpl w:val="E4A2B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3C"/>
    <w:rsid w:val="000654E3"/>
    <w:rsid w:val="000A18AD"/>
    <w:rsid w:val="0014618B"/>
    <w:rsid w:val="00375E3C"/>
    <w:rsid w:val="003E2325"/>
    <w:rsid w:val="004B6915"/>
    <w:rsid w:val="004C5195"/>
    <w:rsid w:val="004E23A6"/>
    <w:rsid w:val="006673BF"/>
    <w:rsid w:val="00704772"/>
    <w:rsid w:val="00780F8A"/>
    <w:rsid w:val="00942FE9"/>
    <w:rsid w:val="00A44861"/>
    <w:rsid w:val="00B116DC"/>
    <w:rsid w:val="00BC3854"/>
    <w:rsid w:val="00D00DB8"/>
    <w:rsid w:val="00D30DF8"/>
    <w:rsid w:val="00DD01A6"/>
    <w:rsid w:val="00E03A00"/>
    <w:rsid w:val="00E34CC8"/>
    <w:rsid w:val="00E85452"/>
    <w:rsid w:val="00EA0EE8"/>
    <w:rsid w:val="00EA39CF"/>
    <w:rsid w:val="00F15A5E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A6892"/>
  <w15:docId w15:val="{49622A6F-A1DF-4636-A36E-083A3C10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PlainTable1">
    <w:name w:val="Plain Table 1"/>
    <w:basedOn w:val="TableNormal"/>
    <w:uiPriority w:val="40"/>
    <w:rsid w:val="00942F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3E2325"/>
    <w:pPr>
      <w:spacing w:after="0" w:line="240" w:lineRule="auto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0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batres/MinorC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github.com/obatres/MinorC/blob/master/LICENSE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obatres/InterpretePython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10EB9C4873436D9F8971DEC7FA4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3F065-404A-4616-A7BF-50ECCCBEE3F1}"/>
      </w:docPartPr>
      <w:docPartBody>
        <w:p w:rsidR="004E364B" w:rsidRDefault="00C35A75">
          <w:pPr>
            <w:pStyle w:val="B410EB9C4873436D9F8971DEC7FA472F"/>
          </w:pPr>
          <w:r>
            <w:t>Annual Report</w:t>
          </w:r>
        </w:p>
      </w:docPartBody>
    </w:docPart>
    <w:docPart>
      <w:docPartPr>
        <w:name w:val="D4A8E2BB97EC4F8E966175077F0E1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28F17-FE63-4105-90B9-769A5C8A1754}"/>
      </w:docPartPr>
      <w:docPartBody>
        <w:p w:rsidR="004E364B" w:rsidRDefault="00C35A75">
          <w:pPr>
            <w:pStyle w:val="D4A8E2BB97EC4F8E966175077F0E1F84"/>
          </w:pPr>
          <w: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75"/>
    <w:rsid w:val="00491D8B"/>
    <w:rsid w:val="004E364B"/>
    <w:rsid w:val="00C3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562927A9549D8A43488D7F4CFA86E">
    <w:name w:val="7BA562927A9549D8A43488D7F4CFA86E"/>
  </w:style>
  <w:style w:type="paragraph" w:customStyle="1" w:styleId="958A74B047F8486B937FE439E21D7515">
    <w:name w:val="958A74B047F8486B937FE439E21D7515"/>
  </w:style>
  <w:style w:type="paragraph" w:customStyle="1" w:styleId="FFE0349FECB940BC95BED0FE0E50F788">
    <w:name w:val="FFE0349FECB940BC95BED0FE0E50F788"/>
  </w:style>
  <w:style w:type="paragraph" w:customStyle="1" w:styleId="A4C8D57D08AE45A2A8CD4CC20B1F5A2E">
    <w:name w:val="A4C8D57D08AE45A2A8CD4CC20B1F5A2E"/>
  </w:style>
  <w:style w:type="paragraph" w:customStyle="1" w:styleId="197BDA3ACBA5460A83B956E2BDC2EF8C">
    <w:name w:val="197BDA3ACBA5460A83B956E2BDC2EF8C"/>
  </w:style>
  <w:style w:type="paragraph" w:customStyle="1" w:styleId="88A841D08D7D4A62A8D0F3051A4E07B4">
    <w:name w:val="88A841D08D7D4A62A8D0F3051A4E07B4"/>
  </w:style>
  <w:style w:type="paragraph" w:customStyle="1" w:styleId="039112E2C10740AFB99D9422E46A709D">
    <w:name w:val="039112E2C10740AFB99D9422E46A709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407102972EB94C1DA85AB463DF43E3F6">
    <w:name w:val="407102972EB94C1DA85AB463DF43E3F6"/>
  </w:style>
  <w:style w:type="paragraph" w:customStyle="1" w:styleId="7DB476B5E030491A89957D696117DA86">
    <w:name w:val="7DB476B5E030491A89957D696117DA86"/>
  </w:style>
  <w:style w:type="paragraph" w:customStyle="1" w:styleId="239DFD176C7C448B9B3E3E4D1469A034">
    <w:name w:val="239DFD176C7C448B9B3E3E4D1469A034"/>
  </w:style>
  <w:style w:type="paragraph" w:customStyle="1" w:styleId="725EBD2A8C814A9F918209E7C4A99CE0">
    <w:name w:val="725EBD2A8C814A9F918209E7C4A99CE0"/>
  </w:style>
  <w:style w:type="paragraph" w:customStyle="1" w:styleId="FFDC59085E454A3E80B691ED6FAB2664">
    <w:name w:val="FFDC59085E454A3E80B691ED6FAB2664"/>
  </w:style>
  <w:style w:type="paragraph" w:customStyle="1" w:styleId="16687820751547E683D04D25CF3CEE29">
    <w:name w:val="16687820751547E683D04D25CF3CEE29"/>
  </w:style>
  <w:style w:type="paragraph" w:customStyle="1" w:styleId="8B906D96B96C42ECBCD8ACD76904087C">
    <w:name w:val="8B906D96B96C42ECBCD8ACD76904087C"/>
  </w:style>
  <w:style w:type="paragraph" w:customStyle="1" w:styleId="D60622A062A141B8AAB19AB1AC467488">
    <w:name w:val="D60622A062A141B8AAB19AB1AC467488"/>
  </w:style>
  <w:style w:type="paragraph" w:customStyle="1" w:styleId="671F4B129891473D922D3E6ADDA266F5">
    <w:name w:val="671F4B129891473D922D3E6ADDA266F5"/>
  </w:style>
  <w:style w:type="paragraph" w:customStyle="1" w:styleId="319E5074A8534863A6AB72FE0D965C60">
    <w:name w:val="319E5074A8534863A6AB72FE0D965C60"/>
  </w:style>
  <w:style w:type="paragraph" w:customStyle="1" w:styleId="E385035E0C6E45B98E76CB7511B0FBCE">
    <w:name w:val="E385035E0C6E45B98E76CB7511B0FBCE"/>
  </w:style>
  <w:style w:type="paragraph" w:customStyle="1" w:styleId="4A5AB27A740D454A93001DCBF10858AC">
    <w:name w:val="4A5AB27A740D454A93001DCBF10858AC"/>
  </w:style>
  <w:style w:type="paragraph" w:customStyle="1" w:styleId="DF0F5FEB952843C3AAEFDCB989B3E765">
    <w:name w:val="DF0F5FEB952843C3AAEFDCB989B3E765"/>
  </w:style>
  <w:style w:type="paragraph" w:customStyle="1" w:styleId="EFB56590FD874301A17D89E83D96F9C0">
    <w:name w:val="EFB56590FD874301A17D89E83D96F9C0"/>
  </w:style>
  <w:style w:type="paragraph" w:customStyle="1" w:styleId="F2F077F395104B2DB8D34BFCE7C3B9BA">
    <w:name w:val="F2F077F395104B2DB8D34BFCE7C3B9BA"/>
  </w:style>
  <w:style w:type="paragraph" w:customStyle="1" w:styleId="B0C9A8D818F842F6BDF56CDEB2DC72FD">
    <w:name w:val="B0C9A8D818F842F6BDF56CDEB2DC72FD"/>
  </w:style>
  <w:style w:type="paragraph" w:customStyle="1" w:styleId="8C971FB49E7A431294254CD1425AC40D">
    <w:name w:val="8C971FB49E7A431294254CD1425AC40D"/>
  </w:style>
  <w:style w:type="paragraph" w:customStyle="1" w:styleId="B410EB9C4873436D9F8971DEC7FA472F">
    <w:name w:val="B410EB9C4873436D9F8971DEC7FA472F"/>
  </w:style>
  <w:style w:type="paragraph" w:customStyle="1" w:styleId="D4A8E2BB97EC4F8E966175077F0E1F84">
    <w:name w:val="D4A8E2BB97EC4F8E966175077F0E1F84"/>
  </w:style>
  <w:style w:type="paragraph" w:customStyle="1" w:styleId="BFB5F1256DD344EA8A35C9BDB1DA2871">
    <w:name w:val="BFB5F1256DD344EA8A35C9BDB1DA2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AUGUS</PublishDate>
  <Abstract/>
  <CompanyAddress>Compiladores 2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09B524DA-A575-46BB-8E6F-20F5F8EC39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1</TotalTime>
  <Pages>10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>Orlando Batres Chinchilla - 201212734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obatres_</dc:creator>
  <cp:keywords/>
  <cp:lastModifiedBy>Orlando Batres</cp:lastModifiedBy>
  <cp:revision>3</cp:revision>
  <cp:lastPrinted>2020-07-03T17:38:00Z</cp:lastPrinted>
  <dcterms:created xsi:type="dcterms:W3CDTF">2020-07-03T17:38:00Z</dcterms:created>
  <dcterms:modified xsi:type="dcterms:W3CDTF">2020-07-03T17:39:00Z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